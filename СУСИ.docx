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98D4A" w14:textId="0D39E0C0" w:rsidR="00816216" w:rsidRDefault="00EF0486" w:rsidP="00141A4C">
      <w:pPr>
        <w:pStyle w:val="Title"/>
      </w:pPr>
      <w:r>
        <w:rPr>
          <w:lang w:val="bg-BG"/>
        </w:rPr>
        <w:t>СУСИ</w:t>
      </w:r>
    </w:p>
    <w:p w14:paraId="31CE071B" w14:textId="59ADB6E0" w:rsidR="00141A4C" w:rsidRDefault="00EF0486" w:rsidP="00141A4C">
      <w:r>
        <w:rPr>
          <w:lang w:val="bg-BG"/>
        </w:rPr>
        <w:t>Галя Георгиева Додова 45616</w:t>
      </w:r>
      <w:r w:rsidR="00141A4C">
        <w:t> </w:t>
      </w:r>
    </w:p>
    <w:p w14:paraId="47F36BA1" w14:textId="499AAA4B" w:rsidR="006270A9" w:rsidRPr="002D7BB1" w:rsidRDefault="002D7BB1" w:rsidP="00141A4C">
      <w:pPr>
        <w:pStyle w:val="Heading1"/>
        <w:rPr>
          <w:lang w:val="bg-BG"/>
        </w:rPr>
      </w:pPr>
      <w:bookmarkStart w:id="0" w:name="_Hlk38380685"/>
      <w:r>
        <w:rPr>
          <w:lang w:val="bg-BG"/>
        </w:rPr>
        <w:t>Идея на проекта</w:t>
      </w:r>
    </w:p>
    <w:p w14:paraId="6074CAA4" w14:textId="605EDDE9" w:rsidR="006270A9" w:rsidRPr="000C4224" w:rsidRDefault="002D7BB1">
      <w:pPr>
        <w:rPr>
          <w:lang w:val="bg-BG"/>
        </w:rPr>
      </w:pPr>
      <w:bookmarkStart w:id="1" w:name="_Hlk38381768"/>
      <w:bookmarkEnd w:id="0"/>
      <w:r>
        <w:rPr>
          <w:lang w:val="bg-BG"/>
        </w:rPr>
        <w:t xml:space="preserve">Този проект представлява информационна система за студенти. В нея всеки регистриран може да направи справка на оценките си,да види прердметите си за съответния курс, както и да се запише в избираеми дисциплини. </w:t>
      </w:r>
      <w:r w:rsidR="000C4224">
        <w:rPr>
          <w:lang w:val="bg-BG"/>
        </w:rPr>
        <w:t xml:space="preserve">Също така системата предлага възможност на студента да види цялата си академична справка за всички години. </w:t>
      </w:r>
    </w:p>
    <w:p w14:paraId="7B8ED688" w14:textId="1F5A838C" w:rsidR="006270A9" w:rsidRDefault="000C4224">
      <w:pPr>
        <w:pStyle w:val="Heading1"/>
        <w:rPr>
          <w:lang w:val="bg-BG"/>
        </w:rPr>
      </w:pPr>
      <w:r>
        <w:rPr>
          <w:lang w:val="bg-BG"/>
        </w:rPr>
        <w:t xml:space="preserve">Цел и задачи на разработката </w:t>
      </w:r>
    </w:p>
    <w:p w14:paraId="6E755FEF" w14:textId="4CB48B2B" w:rsidR="000C4224" w:rsidRDefault="000C4224">
      <w:pPr>
        <w:pStyle w:val="Heading1"/>
      </w:pPr>
      <w:r>
        <w:rPr>
          <w:lang w:val="bg-BG"/>
        </w:rPr>
        <w:t xml:space="preserve">Цел: </w:t>
      </w:r>
      <w:r w:rsidRPr="005F500D">
        <w:rPr>
          <w:color w:val="auto"/>
          <w:lang w:val="bg-BG"/>
        </w:rPr>
        <w:t>завършена система за обслужване на студенти</w:t>
      </w:r>
      <w:r w:rsidR="005F500D">
        <w:rPr>
          <w:color w:val="auto"/>
          <w:lang w:val="bg-BG"/>
        </w:rPr>
        <w:t xml:space="preserve">. Трябва да се реализира ефективна база от данни, която пази информацията до завършването на студента. </w:t>
      </w:r>
    </w:p>
    <w:p w14:paraId="782B01F7" w14:textId="24F76907" w:rsidR="005F500D" w:rsidRPr="005F500D" w:rsidRDefault="000C4224" w:rsidP="005F500D">
      <w:pPr>
        <w:pStyle w:val="Heading2"/>
      </w:pPr>
      <w:r>
        <w:rPr>
          <w:lang w:val="bg-BG"/>
        </w:rPr>
        <w:t>Задачи:</w:t>
      </w:r>
      <w:r w:rsidR="009D5933">
        <w:t> </w:t>
      </w:r>
    </w:p>
    <w:p w14:paraId="0C0DB294" w14:textId="10D2B33D" w:rsidR="006270A9" w:rsidRPr="00F00D76" w:rsidRDefault="005F500D" w:rsidP="001B29CF">
      <w:pPr>
        <w:pStyle w:val="ListBullet"/>
      </w:pPr>
      <w:r>
        <w:rPr>
          <w:lang w:val="bg-BG"/>
        </w:rPr>
        <w:t>Записване на студент</w:t>
      </w:r>
    </w:p>
    <w:p w14:paraId="7E32D651" w14:textId="31262539" w:rsidR="00F00D76" w:rsidRDefault="00960CFD" w:rsidP="001B29CF">
      <w:pPr>
        <w:pStyle w:val="ListBullet"/>
      </w:pPr>
      <w:r>
        <w:rPr>
          <w:lang w:val="bg-BG"/>
        </w:rPr>
        <w:t>Добавяне на оценки по различните предмети</w:t>
      </w:r>
    </w:p>
    <w:p w14:paraId="048883D4" w14:textId="4A8043DF" w:rsidR="006270A9" w:rsidRDefault="00960CFD" w:rsidP="001B29CF">
      <w:pPr>
        <w:pStyle w:val="ListBullet"/>
      </w:pPr>
      <w:r>
        <w:rPr>
          <w:lang w:val="bg-BG"/>
        </w:rPr>
        <w:t xml:space="preserve">Пресмятане на средно аритметично </w:t>
      </w:r>
    </w:p>
    <w:p w14:paraId="27DDB361" w14:textId="663DA1FE" w:rsidR="006270A9" w:rsidRPr="00F2651A" w:rsidRDefault="00F2651A" w:rsidP="000C4224">
      <w:pPr>
        <w:pStyle w:val="ListBullet"/>
      </w:pPr>
      <w:r>
        <w:rPr>
          <w:lang w:val="bg-BG"/>
        </w:rPr>
        <w:t>Възможност на студента да се запише в избираеми дисциплини</w:t>
      </w:r>
    </w:p>
    <w:p w14:paraId="657C763F" w14:textId="0D74A07C" w:rsidR="00F2651A" w:rsidRPr="00F2651A" w:rsidRDefault="00F2651A" w:rsidP="000C4224">
      <w:pPr>
        <w:pStyle w:val="ListBullet"/>
      </w:pPr>
      <w:r>
        <w:rPr>
          <w:lang w:val="bg-BG"/>
        </w:rPr>
        <w:t>Възможност студентът да се премести в друга специалност</w:t>
      </w:r>
    </w:p>
    <w:p w14:paraId="4E3D7E1A" w14:textId="08D7ADDF" w:rsidR="00F2651A" w:rsidRPr="00F2651A" w:rsidRDefault="00F2651A" w:rsidP="000C4224">
      <w:pPr>
        <w:pStyle w:val="ListBullet"/>
      </w:pPr>
      <w:r>
        <w:rPr>
          <w:lang w:val="bg-BG"/>
        </w:rPr>
        <w:t>Смяна на статута на студента</w:t>
      </w:r>
    </w:p>
    <w:p w14:paraId="7371AA73" w14:textId="22B0B3F1" w:rsidR="00D66A76" w:rsidRPr="00A8339E" w:rsidRDefault="00F2651A" w:rsidP="00A8339E">
      <w:pPr>
        <w:pStyle w:val="ListBullet"/>
      </w:pPr>
      <w:r>
        <w:rPr>
          <w:lang w:val="bg-BG"/>
        </w:rPr>
        <w:t>Извеждане на академичната справка за всеки студент</w:t>
      </w:r>
    </w:p>
    <w:p w14:paraId="29C46613" w14:textId="69DF9055" w:rsidR="00D66A76" w:rsidRDefault="00D66A76" w:rsidP="00D66A76">
      <w:pPr>
        <w:keepNext/>
        <w:keepLines/>
        <w:spacing w:before="320" w:after="100"/>
        <w:contextualSpacing/>
        <w:outlineLvl w:val="0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val="bg-BG"/>
        </w:rPr>
      </w:pP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val="bg-BG"/>
        </w:rPr>
        <w:t>Структура на документацията</w:t>
      </w:r>
    </w:p>
    <w:p w14:paraId="40B10DC1" w14:textId="63698F23" w:rsidR="00D66A76" w:rsidRDefault="00D66A76" w:rsidP="00D66A76">
      <w:pPr>
        <w:keepNext/>
        <w:keepLines/>
        <w:spacing w:before="320" w:after="100"/>
        <w:contextualSpacing/>
        <w:outlineLvl w:val="0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val="bg-BG"/>
        </w:rPr>
      </w:pPr>
    </w:p>
    <w:p w14:paraId="53BF39D0" w14:textId="70853EE0" w:rsidR="00D66A76" w:rsidRPr="00A8339E" w:rsidRDefault="00D66A76" w:rsidP="00A8339E">
      <w:pPr>
        <w:keepNext/>
        <w:keepLines/>
        <w:spacing w:before="320" w:after="100"/>
        <w:contextualSpacing/>
        <w:outlineLvl w:val="0"/>
        <w:rPr>
          <w:rFonts w:asciiTheme="majorHAnsi" w:eastAsiaTheme="majorEastAsia" w:hAnsiTheme="majorHAnsi" w:cstheme="majorBidi"/>
          <w:bCs/>
          <w:color w:val="auto"/>
          <w:sz w:val="24"/>
          <w:szCs w:val="24"/>
          <w:lang w:val="bg-BG"/>
        </w:rPr>
      </w:pPr>
      <w:r w:rsidRPr="00D66A76">
        <w:rPr>
          <w:rFonts w:asciiTheme="majorHAnsi" w:eastAsiaTheme="majorEastAsia" w:hAnsiTheme="majorHAnsi" w:cstheme="majorBidi"/>
          <w:bCs/>
          <w:color w:val="auto"/>
          <w:sz w:val="24"/>
          <w:szCs w:val="24"/>
          <w:lang w:val="bg-BG"/>
        </w:rPr>
        <w:t xml:space="preserve">В този документ са описани стъпките на създаване и тестване на проекта. Показани са източниците на информация, както и техниките, използвани за реализирането на поставените задачи. </w:t>
      </w:r>
    </w:p>
    <w:p w14:paraId="347AB203" w14:textId="65C91E7B" w:rsidR="006270A9" w:rsidRPr="00D66A76" w:rsidRDefault="00D66A76">
      <w:pPr>
        <w:pStyle w:val="Heading1"/>
        <w:rPr>
          <w:lang w:val="bg-BG"/>
        </w:rPr>
      </w:pPr>
      <w:bookmarkStart w:id="2" w:name="_Hlk38405407"/>
      <w:r>
        <w:rPr>
          <w:lang w:val="bg-BG"/>
        </w:rPr>
        <w:t>Преглед на предметната област</w:t>
      </w:r>
    </w:p>
    <w:p w14:paraId="620BDC1A" w14:textId="18E61CE7" w:rsidR="006270A9" w:rsidRPr="00D66A76" w:rsidRDefault="00D66A76">
      <w:pPr>
        <w:pStyle w:val="Heading2"/>
        <w:rPr>
          <w:lang w:val="bg-BG"/>
        </w:rPr>
      </w:pPr>
      <w:r>
        <w:rPr>
          <w:lang w:val="bg-BG"/>
        </w:rPr>
        <w:t>Основни дефиниции, концепции и алгоритми</w:t>
      </w:r>
    </w:p>
    <w:p w14:paraId="7C07C86E" w14:textId="193567EC" w:rsidR="006270A9" w:rsidRDefault="004C1420">
      <w:pPr>
        <w:pStyle w:val="ListBullet"/>
      </w:pPr>
      <w:r>
        <w:rPr>
          <w:lang w:val="bg-BG"/>
        </w:rPr>
        <w:t>Класовете са основната част за изграждане на проекта. Всички класове са свързани по между си и са наречени „приятелски“.</w:t>
      </w:r>
    </w:p>
    <w:p w14:paraId="51A10EE2" w14:textId="31B806E2" w:rsidR="006270A9" w:rsidRPr="008B666D" w:rsidRDefault="008B666D">
      <w:pPr>
        <w:pStyle w:val="Heading2"/>
        <w:rPr>
          <w:lang w:val="bg-BG"/>
        </w:rPr>
      </w:pPr>
      <w:r>
        <w:rPr>
          <w:lang w:val="bg-BG"/>
        </w:rPr>
        <w:t>Дефиниране на проблеми и сложност на поставената задача</w:t>
      </w:r>
    </w:p>
    <w:p w14:paraId="2AC4D5BC" w14:textId="7D46DD1E" w:rsidR="006270A9" w:rsidRDefault="002C0E57">
      <w:pPr>
        <w:pStyle w:val="ListBullet"/>
      </w:pPr>
      <w:bookmarkStart w:id="3" w:name="_Hlk42430724"/>
      <w:r>
        <w:rPr>
          <w:lang w:val="bg-BG"/>
        </w:rPr>
        <w:t xml:space="preserve">В тази програма основните проблеми са </w:t>
      </w:r>
      <w:r w:rsidR="00B926ED">
        <w:rPr>
          <w:lang w:val="bg-BG"/>
        </w:rPr>
        <w:t xml:space="preserve">въвеждането на данни и съхраняването им във файлове. Сложността на задачата за състои главно в свързването на програмата с отделни файлове. </w:t>
      </w:r>
    </w:p>
    <w:bookmarkEnd w:id="3"/>
    <w:p w14:paraId="5C485AC5" w14:textId="638FE69B" w:rsidR="006270A9" w:rsidRDefault="008B666D">
      <w:pPr>
        <w:pStyle w:val="Heading2"/>
      </w:pPr>
      <w:r>
        <w:rPr>
          <w:lang w:val="bg-BG"/>
        </w:rPr>
        <w:t>Подходи и методи</w:t>
      </w:r>
    </w:p>
    <w:p w14:paraId="5ECF30B9" w14:textId="5CFE5417" w:rsidR="006270A9" w:rsidRDefault="002C0E57">
      <w:pPr>
        <w:pStyle w:val="ListBullet"/>
      </w:pPr>
      <w:r>
        <w:rPr>
          <w:lang w:val="bg-BG"/>
        </w:rPr>
        <w:t xml:space="preserve">За отстраняване на проблемите главно се иползват класове, а за по-дребните и функции. Ядрото на програмата представлява цикъл от команди, които въвежда потребителят. </w:t>
      </w:r>
    </w:p>
    <w:p w14:paraId="4D8D1E65" w14:textId="19046A95" w:rsidR="006270A9" w:rsidRDefault="008B666D">
      <w:pPr>
        <w:pStyle w:val="Heading2"/>
      </w:pPr>
      <w:bookmarkStart w:id="4" w:name="_Hlk38381513"/>
      <w:r>
        <w:rPr>
          <w:lang w:val="bg-BG"/>
        </w:rPr>
        <w:lastRenderedPageBreak/>
        <w:t xml:space="preserve">потребителски изисквания </w:t>
      </w:r>
    </w:p>
    <w:bookmarkEnd w:id="4"/>
    <w:p w14:paraId="39D3E5D4" w14:textId="35402A9A" w:rsidR="006270A9" w:rsidRDefault="00622D1C">
      <w:pPr>
        <w:pStyle w:val="ListBullet"/>
      </w:pPr>
      <w:r>
        <w:rPr>
          <w:lang w:val="bg-BG"/>
        </w:rPr>
        <w:t>От потребителя се изискава да въведе данните на студентите, за да могат да бъдат записани в системата</w:t>
      </w:r>
      <w:r w:rsidR="00B926ED">
        <w:rPr>
          <w:lang w:val="bg-BG"/>
        </w:rPr>
        <w:t>.</w:t>
      </w:r>
    </w:p>
    <w:p w14:paraId="1124C764" w14:textId="6FB4F5B8" w:rsidR="006270A9" w:rsidRDefault="008B666D">
      <w:pPr>
        <w:pStyle w:val="Heading1"/>
      </w:pPr>
      <w:bookmarkStart w:id="5" w:name="_Hlk38381435"/>
      <w:bookmarkEnd w:id="2"/>
      <w:r>
        <w:rPr>
          <w:lang w:val="bg-BG"/>
        </w:rPr>
        <w:t>Проектиране</w:t>
      </w:r>
    </w:p>
    <w:bookmarkEnd w:id="5"/>
    <w:p w14:paraId="4B0204D8" w14:textId="67A8A70E" w:rsidR="006270A9" w:rsidRPr="008B666D" w:rsidRDefault="008B666D">
      <w:pPr>
        <w:pStyle w:val="Heading2"/>
        <w:rPr>
          <w:lang w:val="bg-BG"/>
        </w:rPr>
      </w:pPr>
      <w:r>
        <w:rPr>
          <w:lang w:val="bg-BG"/>
        </w:rPr>
        <w:t>обща архитектура</w:t>
      </w:r>
    </w:p>
    <w:p w14:paraId="1C0AAFA2" w14:textId="39C9AA87" w:rsidR="00A363ED" w:rsidRPr="00C345E0" w:rsidRDefault="00A363ED" w:rsidP="00A363ED">
      <w:pPr>
        <w:pStyle w:val="ListBullet"/>
      </w:pPr>
      <w:r>
        <w:rPr>
          <w:lang w:val="bg-BG"/>
        </w:rPr>
        <w:t>Архитектурата на проекта се състои от три основни класа</w:t>
      </w:r>
      <w:r w:rsidR="00C345E0">
        <w:rPr>
          <w:lang w:val="bg-BG"/>
        </w:rPr>
        <w:t>:</w:t>
      </w:r>
    </w:p>
    <w:p w14:paraId="089FD2FD" w14:textId="6B689DE2" w:rsidR="00C345E0" w:rsidRDefault="00C345E0" w:rsidP="00A363ED">
      <w:pPr>
        <w:pStyle w:val="ListBullet"/>
      </w:pPr>
      <w:r>
        <w:t xml:space="preserve">Student- </w:t>
      </w:r>
      <w:r w:rsidR="006E3042">
        <w:rPr>
          <w:lang w:val="bg-BG"/>
        </w:rPr>
        <w:t>съдържа информация за всеки студент</w:t>
      </w:r>
    </w:p>
    <w:p w14:paraId="37662EA2" w14:textId="6F3F31C8" w:rsidR="00C345E0" w:rsidRDefault="00C345E0" w:rsidP="00A363ED">
      <w:pPr>
        <w:pStyle w:val="ListBullet"/>
      </w:pPr>
      <w:r>
        <w:rPr>
          <w:noProof/>
        </w:rPr>
        <w:t>Decipline</w:t>
      </w:r>
      <w:r>
        <w:t>-</w:t>
      </w:r>
      <w:r w:rsidR="006E3042">
        <w:rPr>
          <w:lang w:val="bg-BG"/>
        </w:rPr>
        <w:t xml:space="preserve"> информация за дисциплините и списък на студентите, записани във всяка една дисциплина</w:t>
      </w:r>
    </w:p>
    <w:p w14:paraId="31A3B155" w14:textId="2B1B9938" w:rsidR="008B666D" w:rsidRDefault="00C345E0" w:rsidP="0083525C">
      <w:pPr>
        <w:pStyle w:val="ListBullet"/>
      </w:pPr>
      <w:proofErr w:type="spellStart"/>
      <w:r>
        <w:t>Speciality</w:t>
      </w:r>
      <w:proofErr w:type="spellEnd"/>
      <w:r>
        <w:t>-</w:t>
      </w:r>
      <w:r w:rsidR="006E3042">
        <w:rPr>
          <w:lang w:val="bg-BG"/>
        </w:rPr>
        <w:t xml:space="preserve"> съдържа списък с дисциплините за всяка специалност </w:t>
      </w:r>
    </w:p>
    <w:p w14:paraId="46F5847E" w14:textId="22E34952" w:rsidR="008B666D" w:rsidRDefault="008B666D" w:rsidP="008B666D">
      <w:pPr>
        <w:keepNext/>
        <w:keepLines/>
        <w:spacing w:before="320" w:after="100"/>
        <w:contextualSpacing/>
        <w:outlineLvl w:val="0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val="bg-BG"/>
        </w:rPr>
      </w:pPr>
      <w:bookmarkStart w:id="6" w:name="_Hlk38381649"/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val="bg-BG"/>
        </w:rPr>
        <w:t>Реализация и тестване</w:t>
      </w:r>
    </w:p>
    <w:bookmarkEnd w:id="6"/>
    <w:p w14:paraId="04809646" w14:textId="47137912" w:rsidR="008B666D" w:rsidRDefault="008B666D" w:rsidP="008B666D">
      <w:pPr>
        <w:keepNext/>
        <w:keepLines/>
        <w:spacing w:before="320" w:after="100"/>
        <w:contextualSpacing/>
        <w:outlineLvl w:val="0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val="bg-BG"/>
        </w:rPr>
      </w:pP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val="bg-BG"/>
        </w:rPr>
        <w:t xml:space="preserve"> </w:t>
      </w:r>
    </w:p>
    <w:p w14:paraId="046092D1" w14:textId="7D08CA5F" w:rsidR="008B666D" w:rsidRDefault="008B666D" w:rsidP="008B666D">
      <w:pPr>
        <w:pStyle w:val="Heading2"/>
        <w:rPr>
          <w:lang w:val="bg-BG"/>
        </w:rPr>
      </w:pPr>
      <w:r>
        <w:rPr>
          <w:lang w:val="bg-BG"/>
        </w:rPr>
        <w:t>Реализация на класове</w:t>
      </w:r>
    </w:p>
    <w:p w14:paraId="5548AA07" w14:textId="0FDB475F" w:rsidR="008B666D" w:rsidRDefault="006B4481" w:rsidP="008B666D">
      <w:pPr>
        <w:rPr>
          <w:lang w:val="bg-BG"/>
        </w:rPr>
      </w:pPr>
      <w:r>
        <w:rPr>
          <w:lang w:val="bg-BG"/>
        </w:rPr>
        <w:t xml:space="preserve">Трите класа, описани по-горе </w:t>
      </w:r>
      <w:r w:rsidR="009A6053">
        <w:rPr>
          <w:lang w:val="bg-BG"/>
        </w:rPr>
        <w:t xml:space="preserve">съдържат информация за студентите (име, факултетен номер, група, специалност, курс и статус). Също така се съдържа и средното аритметично от оценките му. </w:t>
      </w:r>
    </w:p>
    <w:p w14:paraId="6E2DA0BB" w14:textId="573ACC72" w:rsidR="008B666D" w:rsidRDefault="008B666D" w:rsidP="008B666D">
      <w:pPr>
        <w:keepNext/>
        <w:keepLines/>
        <w:spacing w:before="60" w:after="40"/>
        <w:contextualSpacing/>
        <w:outlineLvl w:val="1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bg-BG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bg-BG"/>
        </w:rPr>
        <w:t>Управление на паметта и алгоритми</w:t>
      </w:r>
    </w:p>
    <w:p w14:paraId="05C20F61" w14:textId="41492FE3" w:rsidR="006B4481" w:rsidRPr="006B4481" w:rsidRDefault="006B4481" w:rsidP="008B666D">
      <w:pPr>
        <w:keepNext/>
        <w:keepLines/>
        <w:spacing w:before="60" w:after="40"/>
        <w:contextualSpacing/>
        <w:outlineLvl w:val="1"/>
        <w:rPr>
          <w:rFonts w:asciiTheme="majorHAnsi" w:eastAsiaTheme="majorEastAsia" w:hAnsiTheme="majorHAnsi" w:cstheme="majorBidi"/>
          <w:bCs/>
          <w:caps/>
          <w:color w:val="262626" w:themeColor="text1" w:themeTint="D9"/>
          <w:sz w:val="24"/>
          <w:szCs w:val="26"/>
          <w:lang w:val="bg-BG"/>
        </w:rPr>
      </w:pPr>
      <w:r w:rsidRPr="006B4481">
        <w:rPr>
          <w:rFonts w:asciiTheme="majorHAnsi" w:eastAsiaTheme="majorEastAsia" w:hAnsiTheme="majorHAnsi" w:cstheme="majorBidi"/>
          <w:bCs/>
          <w:caps/>
          <w:color w:val="262626" w:themeColor="text1" w:themeTint="D9"/>
          <w:sz w:val="24"/>
          <w:szCs w:val="26"/>
          <w:lang w:val="bg-BG"/>
        </w:rPr>
        <w:t xml:space="preserve">Залага се на статичната памет с произволни размери, но </w:t>
      </w:r>
      <w:r>
        <w:rPr>
          <w:rFonts w:asciiTheme="majorHAnsi" w:eastAsiaTheme="majorEastAsia" w:hAnsiTheme="majorHAnsi" w:cstheme="majorBidi"/>
          <w:bCs/>
          <w:caps/>
          <w:color w:val="262626" w:themeColor="text1" w:themeTint="D9"/>
          <w:sz w:val="24"/>
          <w:szCs w:val="26"/>
          <w:lang w:val="bg-BG"/>
        </w:rPr>
        <w:t xml:space="preserve">няма ограничения за имената на студентите, както и на специалностите и дисциплините. тогава паметта е динамична. </w:t>
      </w:r>
    </w:p>
    <w:p w14:paraId="471A0C05" w14:textId="4D4BE612" w:rsidR="008B666D" w:rsidRDefault="008B666D" w:rsidP="008B666D">
      <w:pPr>
        <w:keepNext/>
        <w:keepLines/>
        <w:spacing w:before="60" w:after="40"/>
        <w:contextualSpacing/>
        <w:outlineLvl w:val="1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bg-BG"/>
        </w:rPr>
      </w:pPr>
    </w:p>
    <w:p w14:paraId="455B0C78" w14:textId="77777777" w:rsidR="008B666D" w:rsidRDefault="008B666D" w:rsidP="008B666D">
      <w:pPr>
        <w:keepNext/>
        <w:keepLines/>
        <w:spacing w:before="60" w:after="40"/>
        <w:contextualSpacing/>
        <w:outlineLvl w:val="1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bg-BG"/>
        </w:rPr>
      </w:pPr>
      <w:r w:rsidRPr="008B666D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bg-BG"/>
        </w:rPr>
        <w:t>п</w:t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bg-BG"/>
        </w:rPr>
        <w:t>ланиране, описание и създаване на тестови сценарии</w:t>
      </w:r>
    </w:p>
    <w:p w14:paraId="2B5B0913" w14:textId="76CAF4C4" w:rsidR="008B666D" w:rsidRDefault="008B666D" w:rsidP="008B666D">
      <w:pPr>
        <w:keepNext/>
        <w:keepLines/>
        <w:spacing w:before="60" w:after="40"/>
        <w:contextualSpacing/>
        <w:outlineLvl w:val="1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bg-BG"/>
        </w:rPr>
      </w:pPr>
    </w:p>
    <w:p w14:paraId="631CEC67" w14:textId="68D90822" w:rsidR="006E3042" w:rsidRPr="00AB7D82" w:rsidRDefault="006E3042" w:rsidP="008B666D">
      <w:pPr>
        <w:keepNext/>
        <w:keepLines/>
        <w:spacing w:before="60" w:after="40"/>
        <w:contextualSpacing/>
        <w:outlineLvl w:val="1"/>
        <w:rPr>
          <w:rFonts w:asciiTheme="majorHAnsi" w:eastAsiaTheme="majorEastAsia" w:hAnsiTheme="majorHAnsi" w:cstheme="majorBidi"/>
          <w:bCs/>
          <w:caps/>
          <w:color w:val="262626" w:themeColor="text1" w:themeTint="D9"/>
          <w:sz w:val="24"/>
          <w:szCs w:val="26"/>
          <w:lang w:val="bg-BG"/>
        </w:rPr>
      </w:pPr>
      <w:bookmarkStart w:id="7" w:name="_Hlk42430036"/>
      <w:r w:rsidRPr="00AB7D82">
        <w:rPr>
          <w:rFonts w:asciiTheme="majorHAnsi" w:eastAsiaTheme="majorEastAsia" w:hAnsiTheme="majorHAnsi" w:cstheme="majorBidi"/>
          <w:bCs/>
          <w:caps/>
          <w:color w:val="262626" w:themeColor="text1" w:themeTint="D9"/>
          <w:sz w:val="24"/>
          <w:szCs w:val="26"/>
          <w:lang w:val="bg-BG"/>
        </w:rPr>
        <w:t xml:space="preserve">Използването на чужди кодове е сведено до минимум. по-голямата част от проекта се състои авторски кодове. в командния ред функциите </w:t>
      </w:r>
      <w:r w:rsidRPr="00AB7D82">
        <w:rPr>
          <w:rFonts w:asciiTheme="majorHAnsi" w:eastAsiaTheme="majorEastAsia" w:hAnsiTheme="majorHAnsi" w:cstheme="majorBidi"/>
          <w:bCs/>
          <w:caps/>
          <w:color w:val="262626" w:themeColor="text1" w:themeTint="D9"/>
          <w:sz w:val="24"/>
          <w:szCs w:val="26"/>
        </w:rPr>
        <w:t xml:space="preserve"> save, save as </w:t>
      </w:r>
      <w:r w:rsidRPr="00AB7D82">
        <w:rPr>
          <w:rFonts w:asciiTheme="majorHAnsi" w:eastAsiaTheme="majorEastAsia" w:hAnsiTheme="majorHAnsi" w:cstheme="majorBidi"/>
          <w:bCs/>
          <w:caps/>
          <w:color w:val="262626" w:themeColor="text1" w:themeTint="D9"/>
          <w:sz w:val="24"/>
          <w:szCs w:val="26"/>
          <w:lang w:val="bg-BG"/>
        </w:rPr>
        <w:t xml:space="preserve">са взети от </w:t>
      </w:r>
      <w:r w:rsidR="00AB7D82" w:rsidRPr="00AB7D82">
        <w:rPr>
          <w:rFonts w:asciiTheme="majorHAnsi" w:eastAsiaTheme="majorEastAsia" w:hAnsiTheme="majorHAnsi" w:cstheme="majorBidi"/>
          <w:bCs/>
          <w:caps/>
          <w:color w:val="262626" w:themeColor="text1" w:themeTint="D9"/>
          <w:sz w:val="24"/>
          <w:szCs w:val="26"/>
          <w:lang w:val="bg-BG"/>
        </w:rPr>
        <w:t>следния сайт http://www.cplusplus.com/forum/beginner/36080/</w:t>
      </w:r>
    </w:p>
    <w:p w14:paraId="73C61A9A" w14:textId="135CFC24" w:rsidR="008B666D" w:rsidRPr="008B666D" w:rsidRDefault="008B666D" w:rsidP="008B666D">
      <w:pPr>
        <w:keepNext/>
        <w:keepLines/>
        <w:spacing w:before="60" w:after="40"/>
        <w:contextualSpacing/>
        <w:outlineLvl w:val="1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</w:p>
    <w:bookmarkEnd w:id="7"/>
    <w:p w14:paraId="1CD033D9" w14:textId="2995F918" w:rsidR="008B666D" w:rsidRDefault="008B666D" w:rsidP="008B666D">
      <w:pPr>
        <w:keepNext/>
        <w:keepLines/>
        <w:spacing w:before="320" w:after="100"/>
        <w:contextualSpacing/>
        <w:outlineLvl w:val="0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val="bg-BG"/>
        </w:rPr>
      </w:pP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val="bg-BG"/>
        </w:rPr>
        <w:t>Заключение</w:t>
      </w:r>
    </w:p>
    <w:p w14:paraId="5F80947B" w14:textId="1FFB06B4" w:rsidR="008B666D" w:rsidRPr="00EF7E94" w:rsidRDefault="000720BA" w:rsidP="008B666D">
      <w:pPr>
        <w:keepNext/>
        <w:keepLines/>
        <w:spacing w:before="320" w:after="100"/>
        <w:contextualSpacing/>
        <w:outlineLvl w:val="0"/>
        <w:rPr>
          <w:rFonts w:asciiTheme="majorHAnsi" w:eastAsiaTheme="majorEastAsia" w:hAnsiTheme="majorHAnsi" w:cstheme="majorBidi"/>
          <w:bCs/>
          <w:color w:val="auto"/>
          <w:sz w:val="24"/>
          <w:szCs w:val="24"/>
          <w:lang w:val="bg-BG"/>
        </w:rPr>
      </w:pPr>
      <w:r w:rsidRPr="00EF7E94">
        <w:rPr>
          <w:rFonts w:asciiTheme="majorHAnsi" w:eastAsiaTheme="majorEastAsia" w:hAnsiTheme="majorHAnsi" w:cstheme="majorBidi"/>
          <w:bCs/>
          <w:color w:val="auto"/>
          <w:sz w:val="24"/>
          <w:szCs w:val="24"/>
          <w:lang w:val="bg-BG"/>
        </w:rPr>
        <w:t xml:space="preserve">Системата е в завършен базов етап. Сега е възможно чрез нея да се записват студенти, да им се записват оценки, както и всякаква друга информация. За в бъдеще </w:t>
      </w:r>
      <w:r w:rsidR="00EF7E94" w:rsidRPr="00EF7E94">
        <w:rPr>
          <w:rFonts w:asciiTheme="majorHAnsi" w:eastAsiaTheme="majorEastAsia" w:hAnsiTheme="majorHAnsi" w:cstheme="majorBidi"/>
          <w:bCs/>
          <w:color w:val="auto"/>
          <w:sz w:val="24"/>
          <w:szCs w:val="24"/>
          <w:lang w:val="bg-BG"/>
        </w:rPr>
        <w:t xml:space="preserve">може да се поработи върху по-добро оформление и да се добавят нови функции. </w:t>
      </w:r>
    </w:p>
    <w:p w14:paraId="51188D11" w14:textId="77777777" w:rsidR="008B666D" w:rsidRPr="008B666D" w:rsidRDefault="008B666D" w:rsidP="008B666D">
      <w:pPr>
        <w:keepNext/>
        <w:keepLines/>
        <w:spacing w:before="320" w:after="100"/>
        <w:contextualSpacing/>
        <w:outlineLvl w:val="0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</w:p>
    <w:bookmarkEnd w:id="1"/>
    <w:p w14:paraId="6031998A" w14:textId="7F51CD88" w:rsidR="008B666D" w:rsidRDefault="006E3042" w:rsidP="008B666D">
      <w:pPr>
        <w:rPr>
          <w:lang w:val="bg-BG"/>
        </w:rPr>
      </w:pPr>
      <w:r>
        <w:rPr>
          <w:lang w:val="bg-BG"/>
        </w:rPr>
        <w:t>Източници:</w:t>
      </w:r>
    </w:p>
    <w:p w14:paraId="0046E973" w14:textId="7FC352F6" w:rsidR="00AB7D82" w:rsidRDefault="00AB7D82" w:rsidP="008B666D">
      <w:pPr>
        <w:rPr>
          <w:lang w:val="bg-BG"/>
        </w:rPr>
      </w:pPr>
      <w:r w:rsidRPr="00AB7D82">
        <w:rPr>
          <w:lang w:val="bg-BG"/>
        </w:rPr>
        <w:t>http://www.cplusplus.com/forum/beginner/36080/</w:t>
      </w:r>
    </w:p>
    <w:p w14:paraId="4E4BEA31" w14:textId="77777777" w:rsidR="006E3042" w:rsidRPr="006E3042" w:rsidRDefault="006E3042" w:rsidP="008B666D"/>
    <w:sectPr w:rsidR="006E3042" w:rsidRPr="006E3042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7CBBA" w14:textId="77777777" w:rsidR="004C76D4" w:rsidRDefault="004C76D4">
      <w:pPr>
        <w:spacing w:after="0"/>
      </w:pPr>
      <w:r>
        <w:separator/>
      </w:r>
    </w:p>
  </w:endnote>
  <w:endnote w:type="continuationSeparator" w:id="0">
    <w:p w14:paraId="7561F331" w14:textId="77777777" w:rsidR="004C76D4" w:rsidRDefault="004C76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83C8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B4418" w14:textId="77777777" w:rsidR="004C76D4" w:rsidRDefault="004C76D4">
      <w:pPr>
        <w:spacing w:after="0"/>
      </w:pPr>
      <w:r>
        <w:separator/>
      </w:r>
    </w:p>
  </w:footnote>
  <w:footnote w:type="continuationSeparator" w:id="0">
    <w:p w14:paraId="62DDD5C0" w14:textId="77777777" w:rsidR="004C76D4" w:rsidRDefault="004C76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F821F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86"/>
    <w:rsid w:val="000720BA"/>
    <w:rsid w:val="000A4F59"/>
    <w:rsid w:val="000C4224"/>
    <w:rsid w:val="00141A4C"/>
    <w:rsid w:val="001B29CF"/>
    <w:rsid w:val="0028220F"/>
    <w:rsid w:val="002C0E57"/>
    <w:rsid w:val="002D7BB1"/>
    <w:rsid w:val="00356C14"/>
    <w:rsid w:val="004C1420"/>
    <w:rsid w:val="004C76D4"/>
    <w:rsid w:val="005F500D"/>
    <w:rsid w:val="00617B26"/>
    <w:rsid w:val="00622D1C"/>
    <w:rsid w:val="006270A9"/>
    <w:rsid w:val="00675956"/>
    <w:rsid w:val="00681034"/>
    <w:rsid w:val="006B4481"/>
    <w:rsid w:val="006B77D2"/>
    <w:rsid w:val="006E3042"/>
    <w:rsid w:val="00816216"/>
    <w:rsid w:val="0083525C"/>
    <w:rsid w:val="0087734B"/>
    <w:rsid w:val="008B666D"/>
    <w:rsid w:val="00960CFD"/>
    <w:rsid w:val="009A6053"/>
    <w:rsid w:val="009D5933"/>
    <w:rsid w:val="00A363ED"/>
    <w:rsid w:val="00A8339E"/>
    <w:rsid w:val="00AB7D82"/>
    <w:rsid w:val="00B33305"/>
    <w:rsid w:val="00B926ED"/>
    <w:rsid w:val="00BD768D"/>
    <w:rsid w:val="00C345E0"/>
    <w:rsid w:val="00C61F8E"/>
    <w:rsid w:val="00D66A76"/>
    <w:rsid w:val="00DB2330"/>
    <w:rsid w:val="00E83E4B"/>
    <w:rsid w:val="00EF0486"/>
    <w:rsid w:val="00EF7E94"/>
    <w:rsid w:val="00F00D76"/>
    <w:rsid w:val="00F2651A"/>
    <w:rsid w:val="00FB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AFCC0D"/>
  <w15:chartTrackingRefBased/>
  <w15:docId w15:val="{B3B014F0-5FDD-4DCD-A3F9-D6140865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66D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28D1CED7-779C-4CC5-ABC6-E461D7C3DA5D%7d\%7b587CD2ED-13C5-4C84-A692-42E04DC19FCA%7dtf029188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62560-C279-43F5-97F0-0AE506BC4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{587CD2ED-13C5-4C84-A692-42E04DC19FCA}tf02918880</Template>
  <TotalTime>1127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keywords/>
  <cp:lastModifiedBy>hp</cp:lastModifiedBy>
  <cp:revision>14</cp:revision>
  <dcterms:created xsi:type="dcterms:W3CDTF">2020-04-15T09:41:00Z</dcterms:created>
  <dcterms:modified xsi:type="dcterms:W3CDTF">2020-06-07T11:56:00Z</dcterms:modified>
  <cp:version/>
</cp:coreProperties>
</file>